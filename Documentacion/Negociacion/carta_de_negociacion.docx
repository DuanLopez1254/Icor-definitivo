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126" w:rsidRPr="00487C45" w:rsidRDefault="00487C45">
      <w:pPr>
        <w:rPr>
          <w:rFonts w:ascii="Times New Roman" w:hAnsi="Times New Roman" w:cs="Times New Roman"/>
          <w:sz w:val="24"/>
          <w:szCs w:val="24"/>
        </w:rPr>
      </w:pPr>
      <w:sdt>
        <w:sdtPr>
          <w:rPr>
            <w:rFonts w:ascii="Times New Roman" w:hAnsi="Times New Roman" w:cs="Times New Roman"/>
            <w:sz w:val="24"/>
            <w:szCs w:val="24"/>
          </w:rPr>
          <w:id w:val="450829883"/>
          <w:placeholder>
            <w:docPart w:val="DefaultPlaceholder_1082065158"/>
          </w:placeholder>
          <w:text/>
        </w:sdtPr>
        <w:sdtEndPr/>
        <w:sdtContent>
          <w:r w:rsidR="00400FDD" w:rsidRPr="00487C45">
            <w:rPr>
              <w:rFonts w:ascii="Times New Roman" w:hAnsi="Times New Roman" w:cs="Times New Roman"/>
              <w:sz w:val="24"/>
              <w:szCs w:val="24"/>
            </w:rPr>
            <w:t>Ciudad</w:t>
          </w:r>
          <w:r w:rsidR="00C64A3A" w:rsidRPr="00487C45">
            <w:rPr>
              <w:rFonts w:ascii="Times New Roman" w:hAnsi="Times New Roman" w:cs="Times New Roman"/>
              <w:sz w:val="24"/>
              <w:szCs w:val="24"/>
            </w:rPr>
            <w:t xml:space="preserve"> Bogotá D.C</w:t>
          </w:r>
        </w:sdtContent>
      </w:sdt>
      <w:r w:rsidR="00923C65" w:rsidRPr="00487C45">
        <w:rPr>
          <w:rFonts w:ascii="Times New Roman" w:hAnsi="Times New Roman" w:cs="Times New Roman"/>
          <w:sz w:val="24"/>
          <w:szCs w:val="24"/>
        </w:rPr>
        <w:t>,</w:t>
      </w:r>
      <w:r w:rsidR="00400FDD" w:rsidRPr="00487C45">
        <w:rPr>
          <w:rFonts w:ascii="Times New Roman" w:hAnsi="Times New Roman" w:cs="Times New Roman"/>
          <w:sz w:val="24"/>
          <w:szCs w:val="24"/>
        </w:rPr>
        <w:t xml:space="preserve"> </w:t>
      </w:r>
      <w:sdt>
        <w:sdtPr>
          <w:rPr>
            <w:rFonts w:ascii="Times New Roman" w:hAnsi="Times New Roman" w:cs="Times New Roman"/>
            <w:sz w:val="24"/>
            <w:szCs w:val="24"/>
          </w:rPr>
          <w:id w:val="1221248337"/>
          <w:placeholder>
            <w:docPart w:val="4F792E5ED9F94AD2B1ECF24C57AE4E44"/>
          </w:placeholder>
          <w:date w:fullDate="2019-12-05T00:00:00Z">
            <w:dateFormat w:val="dd/MM/yyyy"/>
            <w:lid w:val="es-CO"/>
            <w:storeMappedDataAs w:val="dateTime"/>
            <w:calendar w:val="gregorian"/>
          </w:date>
        </w:sdtPr>
        <w:sdtEndPr/>
        <w:sdtContent>
          <w:r w:rsidR="00C64A3A" w:rsidRPr="00487C45">
            <w:rPr>
              <w:rFonts w:ascii="Times New Roman" w:hAnsi="Times New Roman" w:cs="Times New Roman"/>
              <w:sz w:val="24"/>
              <w:szCs w:val="24"/>
            </w:rPr>
            <w:t>05/12/2019</w:t>
          </w:r>
        </w:sdtContent>
      </w:sdt>
    </w:p>
    <w:p w:rsidR="00FA7A23" w:rsidRPr="00487C45" w:rsidRDefault="00FA7A23">
      <w:pPr>
        <w:rPr>
          <w:rFonts w:ascii="Times New Roman" w:hAnsi="Times New Roman" w:cs="Times New Roman"/>
          <w:sz w:val="24"/>
          <w:szCs w:val="24"/>
        </w:rPr>
      </w:pPr>
    </w:p>
    <w:p w:rsidR="00FA7A23" w:rsidRPr="00487C45" w:rsidRDefault="00FA7A23">
      <w:pPr>
        <w:rPr>
          <w:rFonts w:ascii="Times New Roman" w:hAnsi="Times New Roman" w:cs="Times New Roman"/>
          <w:sz w:val="24"/>
          <w:szCs w:val="24"/>
        </w:rPr>
      </w:pPr>
    </w:p>
    <w:sdt>
      <w:sdtPr>
        <w:rPr>
          <w:rStyle w:val="Estilo1"/>
          <w:rFonts w:ascii="Times New Roman" w:hAnsi="Times New Roman" w:cs="Times New Roman"/>
          <w:szCs w:val="24"/>
        </w:rPr>
        <w:alias w:val="Encabezado"/>
        <w:tag w:val="Encabezado"/>
        <w:id w:val="6921252"/>
        <w:lock w:val="sdtLocked"/>
        <w:placeholder>
          <w:docPart w:val="E02126717D6645A7B9B125049A5C3CCB"/>
        </w:placeholder>
        <w:comboBox>
          <w:listItem w:value="Señores"/>
          <w:listItem w:displayText="Señor" w:value="Señor"/>
          <w:listItem w:displayText="Señora" w:value="Señora"/>
          <w:listItem w:displayText="Señorita" w:value="Señorita"/>
          <w:listItem w:displayText="Doctor" w:value="Doctor"/>
          <w:listItem w:displayText="Doctora" w:value="Doctora"/>
          <w:listItem w:displayText="Ineniero" w:value="Ineniero"/>
          <w:listItem w:displayText="Ingeniera" w:value="Ingeniera"/>
        </w:comboBox>
      </w:sdtPr>
      <w:sdtEndPr>
        <w:rPr>
          <w:rStyle w:val="Fuentedeprrafopredeter"/>
          <w:b w:val="0"/>
        </w:rPr>
      </w:sdtEndPr>
      <w:sdtContent>
        <w:p w:rsidR="00FA7A23" w:rsidRPr="00487C45" w:rsidRDefault="00244FDA" w:rsidP="004F73D6">
          <w:pPr>
            <w:spacing w:after="0" w:line="240" w:lineRule="auto"/>
            <w:rPr>
              <w:rStyle w:val="Estilo1"/>
              <w:rFonts w:ascii="Times New Roman" w:hAnsi="Times New Roman" w:cs="Times New Roman"/>
              <w:szCs w:val="24"/>
            </w:rPr>
          </w:pPr>
          <w:r w:rsidRPr="00487C45">
            <w:rPr>
              <w:rStyle w:val="Estilo1"/>
              <w:rFonts w:ascii="Times New Roman" w:hAnsi="Times New Roman" w:cs="Times New Roman"/>
              <w:szCs w:val="24"/>
            </w:rPr>
            <w:t>Señor</w:t>
          </w:r>
        </w:p>
      </w:sdtContent>
    </w:sdt>
    <w:sdt>
      <w:sdtPr>
        <w:rPr>
          <w:rFonts w:ascii="Times New Roman" w:hAnsi="Times New Roman" w:cs="Times New Roman"/>
          <w:sz w:val="24"/>
          <w:szCs w:val="24"/>
        </w:rPr>
        <w:id w:val="6921255"/>
        <w:placeholder>
          <w:docPart w:val="2B963E20D6AA4DA1A63A215A60474763"/>
        </w:placeholder>
      </w:sdtPr>
      <w:sdtEndPr/>
      <w:sdtContent>
        <w:p w:rsidR="00FA7A23" w:rsidRPr="00487C45" w:rsidRDefault="00487C45" w:rsidP="004F73D6">
          <w:pPr>
            <w:spacing w:after="0" w:line="240" w:lineRule="auto"/>
            <w:rPr>
              <w:rFonts w:ascii="Times New Roman" w:hAnsi="Times New Roman" w:cs="Times New Roman"/>
              <w:sz w:val="24"/>
              <w:szCs w:val="24"/>
            </w:rPr>
          </w:pPr>
          <w:sdt>
            <w:sdtPr>
              <w:rPr>
                <w:rFonts w:ascii="Times New Roman" w:hAnsi="Times New Roman" w:cs="Times New Roman"/>
                <w:sz w:val="24"/>
                <w:szCs w:val="24"/>
              </w:rPr>
              <w:id w:val="6921259"/>
              <w:placeholder>
                <w:docPart w:val="2B963E20D6AA4DA1A63A215A60474763"/>
              </w:placeholder>
            </w:sdtPr>
            <w:sdtEndPr/>
            <w:sdtContent>
              <w:sdt>
                <w:sdtPr>
                  <w:rPr>
                    <w:rFonts w:ascii="Times New Roman" w:hAnsi="Times New Roman" w:cs="Times New Roman"/>
                    <w:sz w:val="24"/>
                    <w:szCs w:val="24"/>
                  </w:rPr>
                  <w:id w:val="6921260"/>
                  <w:placeholder>
                    <w:docPart w:val="2B963E20D6AA4DA1A63A215A60474763"/>
                  </w:placeholder>
                </w:sdtPr>
                <w:sdtEndPr/>
                <w:sdtContent>
                  <w:sdt>
                    <w:sdtPr>
                      <w:rPr>
                        <w:rFonts w:ascii="Times New Roman" w:hAnsi="Times New Roman" w:cs="Times New Roman"/>
                        <w:sz w:val="24"/>
                        <w:szCs w:val="24"/>
                      </w:rPr>
                      <w:id w:val="6921261"/>
                      <w:placeholder>
                        <w:docPart w:val="2B963E20D6AA4DA1A63A215A60474763"/>
                      </w:placeholder>
                    </w:sdtPr>
                    <w:sdtEndPr/>
                    <w:sdtContent>
                      <w:r w:rsidR="00C64A3A" w:rsidRPr="00487C45">
                        <w:rPr>
                          <w:rFonts w:ascii="Times New Roman" w:hAnsi="Times New Roman" w:cs="Times New Roman"/>
                          <w:b/>
                          <w:sz w:val="24"/>
                          <w:szCs w:val="24"/>
                        </w:rPr>
                        <w:t>Carlos Linares</w:t>
                      </w:r>
                    </w:sdtContent>
                  </w:sdt>
                </w:sdtContent>
              </w:sdt>
            </w:sdtContent>
          </w:sdt>
        </w:p>
      </w:sdtContent>
    </w:sdt>
    <w:p w:rsidR="00FA7A23" w:rsidRPr="00487C45" w:rsidRDefault="00487C45" w:rsidP="004F73D6">
      <w:pPr>
        <w:tabs>
          <w:tab w:val="left" w:pos="2930"/>
          <w:tab w:val="right" w:pos="8504"/>
        </w:tabs>
        <w:spacing w:after="0" w:line="240" w:lineRule="auto"/>
        <w:rPr>
          <w:rFonts w:ascii="Times New Roman" w:hAnsi="Times New Roman" w:cs="Times New Roman"/>
          <w:sz w:val="24"/>
          <w:szCs w:val="24"/>
        </w:rPr>
      </w:pPr>
      <w:sdt>
        <w:sdtPr>
          <w:rPr>
            <w:rFonts w:ascii="Times New Roman" w:hAnsi="Times New Roman" w:cs="Times New Roman"/>
            <w:sz w:val="24"/>
            <w:szCs w:val="24"/>
          </w:rPr>
          <w:id w:val="6921282"/>
          <w:placeholder>
            <w:docPart w:val="2B963E20D6AA4DA1A63A215A60474763"/>
          </w:placeholder>
        </w:sdtPr>
        <w:sdtEndPr/>
        <w:sdtContent>
          <w:r w:rsidR="00C64A3A" w:rsidRPr="00487C45">
            <w:rPr>
              <w:rFonts w:ascii="Times New Roman" w:hAnsi="Times New Roman" w:cs="Times New Roman"/>
              <w:sz w:val="24"/>
              <w:szCs w:val="24"/>
            </w:rPr>
            <w:t>Administrador General</w:t>
          </w:r>
        </w:sdtContent>
      </w:sdt>
      <w:r w:rsidR="00FA7A23" w:rsidRPr="00487C45">
        <w:rPr>
          <w:rFonts w:ascii="Times New Roman" w:hAnsi="Times New Roman" w:cs="Times New Roman"/>
          <w:sz w:val="24"/>
          <w:szCs w:val="24"/>
        </w:rPr>
        <w:tab/>
      </w:r>
    </w:p>
    <w:p w:rsidR="00FA7A23" w:rsidRPr="00487C45" w:rsidRDefault="00C64A3A" w:rsidP="004F73D6">
      <w:pPr>
        <w:tabs>
          <w:tab w:val="left" w:pos="2930"/>
          <w:tab w:val="right" w:pos="8504"/>
        </w:tabs>
        <w:spacing w:after="0" w:line="240" w:lineRule="auto"/>
        <w:rPr>
          <w:rFonts w:ascii="Times New Roman" w:hAnsi="Times New Roman" w:cs="Times New Roman"/>
          <w:sz w:val="24"/>
          <w:szCs w:val="24"/>
        </w:rPr>
      </w:pPr>
      <w:r w:rsidRPr="00487C45">
        <w:rPr>
          <w:rFonts w:ascii="Times New Roman" w:hAnsi="Times New Roman" w:cs="Times New Roman"/>
          <w:sz w:val="24"/>
          <w:szCs w:val="24"/>
        </w:rPr>
        <w:t>Bogotá D.C</w:t>
      </w:r>
    </w:p>
    <w:p w:rsidR="004F73D6" w:rsidRPr="00487C45" w:rsidRDefault="004F73D6" w:rsidP="00FA7A23">
      <w:pPr>
        <w:tabs>
          <w:tab w:val="left" w:pos="2930"/>
          <w:tab w:val="right" w:pos="8504"/>
        </w:tabs>
        <w:rPr>
          <w:rFonts w:ascii="Times New Roman" w:hAnsi="Times New Roman" w:cs="Times New Roman"/>
          <w:sz w:val="24"/>
          <w:szCs w:val="24"/>
        </w:rPr>
      </w:pPr>
    </w:p>
    <w:p w:rsidR="004F73D6" w:rsidRPr="00487C45" w:rsidRDefault="004F73D6" w:rsidP="00FA7A23">
      <w:pPr>
        <w:tabs>
          <w:tab w:val="left" w:pos="2930"/>
          <w:tab w:val="right" w:pos="8504"/>
        </w:tabs>
        <w:rPr>
          <w:rFonts w:ascii="Times New Roman" w:hAnsi="Times New Roman" w:cs="Times New Roman"/>
          <w:sz w:val="24"/>
          <w:szCs w:val="24"/>
        </w:rPr>
      </w:pPr>
    </w:p>
    <w:p w:rsidR="004F73D6" w:rsidRPr="00487C45" w:rsidRDefault="00487C45" w:rsidP="004F73D6">
      <w:pPr>
        <w:tabs>
          <w:tab w:val="left" w:pos="2930"/>
          <w:tab w:val="right" w:pos="8504"/>
        </w:tabs>
        <w:rPr>
          <w:rFonts w:ascii="Times New Roman" w:hAnsi="Times New Roman" w:cs="Times New Roman"/>
          <w:sz w:val="24"/>
          <w:szCs w:val="24"/>
        </w:rPr>
      </w:pPr>
      <w:sdt>
        <w:sdtPr>
          <w:rPr>
            <w:rFonts w:ascii="Times New Roman" w:hAnsi="Times New Roman" w:cs="Times New Roman"/>
            <w:sz w:val="24"/>
            <w:szCs w:val="24"/>
          </w:rPr>
          <w:alias w:val="Saludo"/>
          <w:tag w:val="Saludo"/>
          <w:id w:val="6921270"/>
          <w:placeholder>
            <w:docPart w:val="99AD2019BEF147A3AD170154B11A6D56"/>
          </w:placeholder>
          <w:comboBox>
            <w:listItem w:value="Elija un elemento."/>
            <w:listItem w:displayText="Distinguida" w:value="Distinguida"/>
            <w:listItem w:displayText="Distinguido" w:value="Distinguido"/>
            <w:listItem w:displayText="Distinguidos" w:value="Distinguidos"/>
            <w:listItem w:displayText="Apreciado" w:value="Apreciado"/>
            <w:listItem w:displayText="Apreciados" w:value="Apreciados"/>
            <w:listItem w:displayText="Apreciada" w:value="Apreciada"/>
            <w:listItem w:displayText="Cordial saludo" w:value="Cordial saludo"/>
          </w:comboBox>
        </w:sdtPr>
        <w:sdtEndPr/>
        <w:sdtContent>
          <w:r w:rsidR="00923C65" w:rsidRPr="00487C45">
            <w:rPr>
              <w:rFonts w:ascii="Times New Roman" w:hAnsi="Times New Roman" w:cs="Times New Roman"/>
              <w:sz w:val="24"/>
              <w:szCs w:val="24"/>
            </w:rPr>
            <w:t>Distinguida</w:t>
          </w:r>
        </w:sdtContent>
      </w:sdt>
      <w:r w:rsidR="004F73D6" w:rsidRPr="00487C45">
        <w:rPr>
          <w:rFonts w:ascii="Times New Roman" w:hAnsi="Times New Roman" w:cs="Times New Roman"/>
          <w:sz w:val="24"/>
          <w:szCs w:val="24"/>
        </w:rPr>
        <w:t xml:space="preserve"> </w:t>
      </w:r>
      <w:sdt>
        <w:sdtPr>
          <w:rPr>
            <w:rFonts w:ascii="Times New Roman" w:hAnsi="Times New Roman" w:cs="Times New Roman"/>
            <w:sz w:val="24"/>
            <w:szCs w:val="24"/>
          </w:rPr>
          <w:alias w:val="tratamiento"/>
          <w:tag w:val="tratamiento"/>
          <w:id w:val="702214487"/>
          <w:placeholder>
            <w:docPart w:val="62C2B014503C4A6D9EB7ED7C4DF80176"/>
          </w:placeholder>
          <w:showingPlcHdr/>
          <w:dropDownList>
            <w:listItem w:value="Elija un elemento."/>
            <w:listItem w:displayText="Dr." w:value="Dr."/>
            <w:listItem w:displayText="Dra." w:value="Dra."/>
            <w:listItem w:displayText="Sr." w:value="Sr."/>
            <w:listItem w:displayText="Sra." w:value="Sra."/>
          </w:dropDownList>
        </w:sdtPr>
        <w:sdtEndPr/>
        <w:sdtContent>
          <w:r w:rsidR="00923C65" w:rsidRPr="00487C45">
            <w:rPr>
              <w:rStyle w:val="Textodelmarcadordeposicin"/>
              <w:rFonts w:ascii="Times New Roman" w:hAnsi="Times New Roman" w:cs="Times New Roman"/>
              <w:sz w:val="24"/>
              <w:szCs w:val="24"/>
            </w:rPr>
            <w:t>Elija un elemento.</w:t>
          </w:r>
        </w:sdtContent>
      </w:sdt>
      <w:r w:rsidR="004F73D6" w:rsidRPr="00487C45">
        <w:rPr>
          <w:rFonts w:ascii="Times New Roman" w:hAnsi="Times New Roman" w:cs="Times New Roman"/>
          <w:sz w:val="24"/>
          <w:szCs w:val="24"/>
        </w:rPr>
        <w:t xml:space="preserve"> </w:t>
      </w:r>
      <w:sdt>
        <w:sdtPr>
          <w:rPr>
            <w:rFonts w:ascii="Times New Roman" w:hAnsi="Times New Roman" w:cs="Times New Roman"/>
            <w:sz w:val="24"/>
            <w:szCs w:val="24"/>
          </w:rPr>
          <w:id w:val="6921278"/>
          <w:placeholder>
            <w:docPart w:val="2B963E20D6AA4DA1A63A215A60474763"/>
          </w:placeholder>
        </w:sdtPr>
        <w:sdtEndPr/>
        <w:sdtContent>
          <w:r w:rsidR="004F73D6" w:rsidRPr="00487C45">
            <w:rPr>
              <w:rFonts w:ascii="Times New Roman" w:hAnsi="Times New Roman" w:cs="Times New Roman"/>
              <w:sz w:val="24"/>
              <w:szCs w:val="24"/>
            </w:rPr>
            <w:t>Apellido de la persona a quien va dirigida la carta o quien firma la carta</w:t>
          </w:r>
        </w:sdtContent>
      </w:sdt>
      <w:r w:rsidR="004F73D6" w:rsidRPr="00487C45">
        <w:rPr>
          <w:rFonts w:ascii="Times New Roman" w:hAnsi="Times New Roman" w:cs="Times New Roman"/>
          <w:sz w:val="24"/>
          <w:szCs w:val="24"/>
        </w:rPr>
        <w:t>:</w:t>
      </w:r>
    </w:p>
    <w:sdt>
      <w:sdtPr>
        <w:rPr>
          <w:rFonts w:ascii="Times New Roman" w:hAnsi="Times New Roman" w:cs="Times New Roman"/>
          <w:sz w:val="24"/>
          <w:szCs w:val="24"/>
        </w:rPr>
        <w:id w:val="6921305"/>
        <w:placeholder>
          <w:docPart w:val="2B963E20D6AA4DA1A63A215A60474763"/>
        </w:placeholder>
      </w:sdtPr>
      <w:sdtEndPr/>
      <w:sdtContent>
        <w:p w:rsidR="00244FDA" w:rsidRPr="00487C45" w:rsidRDefault="00C64A3A"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El sistema de información Icor tiene el fin de mejorar los tiempos y el manejo de información que se lleva a cabo en la empresa Promotion Factory S.A.S</w:t>
          </w:r>
        </w:p>
      </w:sdtContent>
    </w:sdt>
    <w:p w:rsidR="00244FDA" w:rsidRPr="00487C45" w:rsidRDefault="00244FDA" w:rsidP="004F73D6">
      <w:pPr>
        <w:tabs>
          <w:tab w:val="left" w:pos="2930"/>
          <w:tab w:val="right" w:pos="8504"/>
        </w:tabs>
        <w:rPr>
          <w:rFonts w:ascii="Times New Roman" w:hAnsi="Times New Roman" w:cs="Times New Roman"/>
          <w:b/>
          <w:sz w:val="24"/>
          <w:szCs w:val="24"/>
        </w:rPr>
      </w:pPr>
      <w:r w:rsidRPr="00487C45">
        <w:rPr>
          <w:rFonts w:ascii="Times New Roman" w:hAnsi="Times New Roman" w:cs="Times New Roman"/>
          <w:b/>
          <w:sz w:val="24"/>
          <w:szCs w:val="24"/>
        </w:rPr>
        <w:t>DESCRIPCIÓN DE LOS REQUERIMIENTOS DEL SOFTWARE</w:t>
      </w:r>
    </w:p>
    <w:sdt>
      <w:sdtPr>
        <w:rPr>
          <w:rFonts w:ascii="Times New Roman" w:hAnsi="Times New Roman" w:cs="Times New Roman"/>
          <w:sz w:val="24"/>
          <w:szCs w:val="24"/>
        </w:rPr>
        <w:id w:val="6921313"/>
        <w:placeholder>
          <w:docPart w:val="2B963E20D6AA4DA1A63A215A60474763"/>
        </w:placeholder>
      </w:sdtPr>
      <w:sdtEndPr/>
      <w:sdtContent>
        <w:p w:rsidR="00C64A3A" w:rsidRPr="00487C45" w:rsidRDefault="00C64A3A"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 xml:space="preserve">Icor es un sistema de información que está dividido </w:t>
          </w:r>
          <w:r w:rsidR="0016115B" w:rsidRPr="00487C45">
            <w:rPr>
              <w:rFonts w:ascii="Times New Roman" w:hAnsi="Times New Roman" w:cs="Times New Roman"/>
              <w:sz w:val="24"/>
              <w:szCs w:val="24"/>
            </w:rPr>
            <w:t>en 5</w:t>
          </w:r>
          <w:r w:rsidRPr="00487C45">
            <w:rPr>
              <w:rFonts w:ascii="Times New Roman" w:hAnsi="Times New Roman" w:cs="Times New Roman"/>
              <w:sz w:val="24"/>
              <w:szCs w:val="24"/>
            </w:rPr>
            <w:t xml:space="preserve"> módulos que son los siguientes: Administrador, </w:t>
          </w:r>
          <w:r w:rsidR="0016115B" w:rsidRPr="00487C45">
            <w:rPr>
              <w:rFonts w:ascii="Times New Roman" w:hAnsi="Times New Roman" w:cs="Times New Roman"/>
              <w:sz w:val="24"/>
              <w:szCs w:val="24"/>
            </w:rPr>
            <w:t>Empleado, Proveedor, Usuario, Vendedor</w:t>
          </w:r>
          <w:r w:rsidRPr="00487C45">
            <w:rPr>
              <w:rFonts w:ascii="Times New Roman" w:hAnsi="Times New Roman" w:cs="Times New Roman"/>
              <w:sz w:val="24"/>
              <w:szCs w:val="24"/>
            </w:rPr>
            <w:t>.</w:t>
          </w:r>
        </w:p>
        <w:p w:rsidR="0016115B" w:rsidRPr="00487C45" w:rsidRDefault="0016115B"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Administrador: E</w:t>
          </w:r>
          <w:r w:rsidR="00C64A3A" w:rsidRPr="00487C45">
            <w:rPr>
              <w:rFonts w:ascii="Times New Roman" w:hAnsi="Times New Roman" w:cs="Times New Roman"/>
              <w:sz w:val="24"/>
              <w:szCs w:val="24"/>
            </w:rPr>
            <w:t>ste</w:t>
          </w:r>
          <w:r w:rsidRPr="00487C45">
            <w:rPr>
              <w:rFonts w:ascii="Times New Roman" w:hAnsi="Times New Roman" w:cs="Times New Roman"/>
              <w:sz w:val="24"/>
              <w:szCs w:val="24"/>
            </w:rPr>
            <w:t xml:space="preserve"> módulo permitirá la gestión en todos los parámetros en el sistema.</w:t>
          </w:r>
        </w:p>
        <w:p w:rsidR="0016115B" w:rsidRPr="00487C45" w:rsidRDefault="0016115B"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Empleado: Este módulo permitirá la gestión de los parámetros que se le asignan en la empresa.</w:t>
          </w:r>
        </w:p>
        <w:p w:rsidR="0016115B" w:rsidRPr="00487C45" w:rsidRDefault="0016115B"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Proveedor: Este módulo permitirá la consulta como el reporte sobre los productos que se solicitan en la empresa Promotion Factory S.A.S</w:t>
          </w:r>
        </w:p>
        <w:p w:rsidR="0016115B" w:rsidRPr="00487C45" w:rsidRDefault="0016115B"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 xml:space="preserve">Usuario: Este módulo permitirá la consulta de los productos que se ofrecen y la solicitud de uno de ellos. </w:t>
          </w:r>
        </w:p>
        <w:p w:rsidR="00244FDA" w:rsidRPr="00487C45" w:rsidRDefault="0016115B"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 xml:space="preserve">Vendedor: Este módulo permitirá la gestión de las ventas que se realizan. </w:t>
          </w:r>
        </w:p>
      </w:sdtContent>
    </w:sdt>
    <w:p w:rsidR="004F73D6" w:rsidRPr="00487C45" w:rsidRDefault="00244FDA" w:rsidP="004F73D6">
      <w:pPr>
        <w:tabs>
          <w:tab w:val="left" w:pos="2930"/>
          <w:tab w:val="right" w:pos="8504"/>
        </w:tabs>
        <w:rPr>
          <w:rFonts w:ascii="Times New Roman" w:hAnsi="Times New Roman" w:cs="Times New Roman"/>
          <w:b/>
          <w:sz w:val="24"/>
          <w:szCs w:val="24"/>
        </w:rPr>
      </w:pPr>
      <w:r w:rsidRPr="00487C45">
        <w:rPr>
          <w:rFonts w:ascii="Times New Roman" w:hAnsi="Times New Roman" w:cs="Times New Roman"/>
          <w:b/>
          <w:sz w:val="24"/>
          <w:szCs w:val="24"/>
        </w:rPr>
        <w:t>CARACTERÍSTICAS DEL SOFTWARE</w:t>
      </w:r>
    </w:p>
    <w:p w:rsidR="004F73D6" w:rsidRPr="00487C45" w:rsidRDefault="004C5BD9"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Icor tiene como finalidad la gestión de los datos que se ingresen él. Icor es un sistema no portable ya que este utilizara un dominio local, se hará mantenimiento del sistema preventivo cada 6 meses, tampoco presentara la opción de transferencia de información con otros sistema</w:t>
      </w:r>
      <w:r w:rsidR="00B55F35" w:rsidRPr="00487C45">
        <w:rPr>
          <w:rFonts w:ascii="Times New Roman" w:hAnsi="Times New Roman" w:cs="Times New Roman"/>
          <w:sz w:val="24"/>
          <w:szCs w:val="24"/>
        </w:rPr>
        <w:t>s.</w:t>
      </w:r>
    </w:p>
    <w:p w:rsidR="00FA7A23" w:rsidRPr="00487C45" w:rsidRDefault="00487C45">
      <w:pPr>
        <w:rPr>
          <w:rFonts w:ascii="Times New Roman" w:hAnsi="Times New Roman" w:cs="Times New Roman"/>
          <w:b/>
          <w:sz w:val="24"/>
          <w:szCs w:val="24"/>
        </w:rPr>
      </w:pPr>
      <w:sdt>
        <w:sdtPr>
          <w:rPr>
            <w:rFonts w:ascii="Times New Roman" w:hAnsi="Times New Roman" w:cs="Times New Roman"/>
            <w:b/>
            <w:sz w:val="24"/>
            <w:szCs w:val="24"/>
          </w:rPr>
          <w:id w:val="6921335"/>
          <w:placeholder>
            <w:docPart w:val="2B963E20D6AA4DA1A63A215A60474763"/>
          </w:placeholder>
        </w:sdtPr>
        <w:sdtEndPr/>
        <w:sdtContent>
          <w:r w:rsidR="0052437E" w:rsidRPr="00487C45">
            <w:rPr>
              <w:rFonts w:ascii="Times New Roman" w:hAnsi="Times New Roman" w:cs="Times New Roman"/>
              <w:b/>
              <w:sz w:val="24"/>
              <w:szCs w:val="24"/>
            </w:rPr>
            <w:t>RE</w:t>
          </w:r>
          <w:r w:rsidR="00244FDA" w:rsidRPr="00487C45">
            <w:rPr>
              <w:rFonts w:ascii="Times New Roman" w:hAnsi="Times New Roman" w:cs="Times New Roman"/>
              <w:b/>
              <w:sz w:val="24"/>
              <w:szCs w:val="24"/>
            </w:rPr>
            <w:t>QUISITOS MÍNIMOS DE SOFTWARE PARA LA FUNCIONALIDAD DE</w:t>
          </w:r>
          <w:r w:rsidR="00BB4DD8" w:rsidRPr="00487C45">
            <w:rPr>
              <w:rFonts w:ascii="Times New Roman" w:hAnsi="Times New Roman" w:cs="Times New Roman"/>
              <w:b/>
              <w:sz w:val="24"/>
              <w:szCs w:val="24"/>
            </w:rPr>
            <w:t xml:space="preserve"> </w:t>
          </w:r>
          <w:r w:rsidR="00244FDA" w:rsidRPr="00487C45">
            <w:rPr>
              <w:rFonts w:ascii="Times New Roman" w:hAnsi="Times New Roman" w:cs="Times New Roman"/>
              <w:b/>
              <w:sz w:val="24"/>
              <w:szCs w:val="24"/>
            </w:rPr>
            <w:t>L</w:t>
          </w:r>
          <w:r w:rsidR="00BB4DD8" w:rsidRPr="00487C45">
            <w:rPr>
              <w:rFonts w:ascii="Times New Roman" w:hAnsi="Times New Roman" w:cs="Times New Roman"/>
              <w:b/>
              <w:sz w:val="24"/>
              <w:szCs w:val="24"/>
            </w:rPr>
            <w:t>A</w:t>
          </w:r>
          <w:r w:rsidR="00244FDA" w:rsidRPr="00487C45">
            <w:rPr>
              <w:rFonts w:ascii="Times New Roman" w:hAnsi="Times New Roman" w:cs="Times New Roman"/>
              <w:b/>
              <w:sz w:val="24"/>
              <w:szCs w:val="24"/>
            </w:rPr>
            <w:t xml:space="preserve"> </w:t>
          </w:r>
          <w:r w:rsidR="00BB4DD8" w:rsidRPr="00487C45">
            <w:rPr>
              <w:rFonts w:ascii="Times New Roman" w:hAnsi="Times New Roman" w:cs="Times New Roman"/>
              <w:b/>
              <w:sz w:val="24"/>
              <w:szCs w:val="24"/>
            </w:rPr>
            <w:t>APLICACIÓN</w:t>
          </w:r>
        </w:sdtContent>
      </w:sdt>
      <w:r w:rsidR="002C123B" w:rsidRPr="00487C45">
        <w:rPr>
          <w:rFonts w:ascii="Times New Roman" w:hAnsi="Times New Roman" w:cs="Times New Roman"/>
          <w:b/>
          <w:sz w:val="24"/>
          <w:szCs w:val="24"/>
        </w:rPr>
        <w:t>:</w:t>
      </w:r>
    </w:p>
    <w:sdt>
      <w:sdtPr>
        <w:rPr>
          <w:rFonts w:ascii="Times New Roman" w:hAnsi="Times New Roman" w:cs="Times New Roman"/>
          <w:sz w:val="24"/>
          <w:szCs w:val="24"/>
        </w:rPr>
        <w:id w:val="6921341"/>
        <w:placeholder>
          <w:docPart w:val="2B963E20D6AA4DA1A63A215A60474763"/>
        </w:placeholder>
      </w:sdtPr>
      <w:sdtEndPr/>
      <w:sdtContent>
        <w:p w:rsidR="00B55F35" w:rsidRPr="00487C45" w:rsidRDefault="00B55F35"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Para el correcto funcionamiento de icor se debe tener instalado en el Computador donde se utilice los siguientes programas:</w:t>
          </w:r>
        </w:p>
        <w:p w:rsidR="00B55F35" w:rsidRPr="00487C45" w:rsidRDefault="00B55F35" w:rsidP="00B55F35">
          <w:pPr>
            <w:pStyle w:val="Prrafodelista"/>
            <w:numPr>
              <w:ilvl w:val="0"/>
              <w:numId w:val="1"/>
            </w:num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lastRenderedPageBreak/>
            <w:t>Windows 7 o alguna versión más reciente.</w:t>
          </w:r>
        </w:p>
        <w:p w:rsidR="002C123B" w:rsidRPr="00487C45" w:rsidRDefault="00B55F35" w:rsidP="00B55F35">
          <w:pPr>
            <w:pStyle w:val="Prrafodelista"/>
            <w:numPr>
              <w:ilvl w:val="0"/>
              <w:numId w:val="1"/>
            </w:num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Tener instalado Google Chrome (Recomendado)</w:t>
          </w:r>
        </w:p>
      </w:sdtContent>
    </w:sdt>
    <w:p w:rsidR="002C123B" w:rsidRPr="00487C45" w:rsidRDefault="002C123B" w:rsidP="002C123B">
      <w:pPr>
        <w:tabs>
          <w:tab w:val="left" w:pos="2930"/>
          <w:tab w:val="right" w:pos="8504"/>
        </w:tabs>
        <w:jc w:val="both"/>
        <w:rPr>
          <w:rFonts w:ascii="Times New Roman" w:hAnsi="Times New Roman" w:cs="Times New Roman"/>
          <w:sz w:val="24"/>
          <w:szCs w:val="24"/>
        </w:rPr>
      </w:pPr>
    </w:p>
    <w:sdt>
      <w:sdtPr>
        <w:rPr>
          <w:rFonts w:ascii="Times New Roman" w:hAnsi="Times New Roman" w:cs="Times New Roman"/>
          <w:sz w:val="24"/>
          <w:szCs w:val="24"/>
        </w:rPr>
        <w:id w:val="6921353"/>
        <w:placeholder>
          <w:docPart w:val="2B963E20D6AA4DA1A63A215A60474763"/>
        </w:placeholder>
      </w:sdtPr>
      <w:sdtEndPr/>
      <w:sdtContent>
        <w:p w:rsidR="002C123B" w:rsidRPr="00487C45" w:rsidRDefault="002C123B"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b/>
              <w:sz w:val="24"/>
              <w:szCs w:val="24"/>
            </w:rPr>
            <w:t>REQUISITOS MÍNIMOS DE HARDWARE</w:t>
          </w:r>
        </w:p>
      </w:sdtContent>
    </w:sdt>
    <w:sdt>
      <w:sdtPr>
        <w:rPr>
          <w:rFonts w:ascii="Times New Roman" w:hAnsi="Times New Roman" w:cs="Times New Roman"/>
          <w:sz w:val="24"/>
          <w:szCs w:val="24"/>
        </w:rPr>
        <w:id w:val="6921355"/>
        <w:placeholder>
          <w:docPart w:val="2B963E20D6AA4DA1A63A215A60474763"/>
        </w:placeholder>
      </w:sdtPr>
      <w:sdtEndPr/>
      <w:sdtContent>
        <w:p w:rsidR="00B55F35" w:rsidRPr="00487C45" w:rsidRDefault="00B55F35"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Para el correcto funcionamiento de Icor se un hardware de las siguientes especificaciones:</w:t>
          </w:r>
        </w:p>
        <w:p w:rsidR="00B55F35" w:rsidRPr="00487C45" w:rsidRDefault="00B55F35" w:rsidP="00B55F35">
          <w:pPr>
            <w:pStyle w:val="Prrafodelista"/>
            <w:numPr>
              <w:ilvl w:val="0"/>
              <w:numId w:val="2"/>
            </w:num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Un almacenamiento mínimo de 500 GB</w:t>
          </w:r>
        </w:p>
        <w:p w:rsidR="001410C9" w:rsidRPr="00487C45" w:rsidRDefault="00B55F35" w:rsidP="001410C9">
          <w:pPr>
            <w:pStyle w:val="Prrafodelista"/>
            <w:numPr>
              <w:ilvl w:val="0"/>
              <w:numId w:val="2"/>
            </w:num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 xml:space="preserve">Una memoria </w:t>
          </w:r>
          <w:proofErr w:type="spellStart"/>
          <w:r w:rsidRPr="00487C45">
            <w:rPr>
              <w:rFonts w:ascii="Times New Roman" w:hAnsi="Times New Roman" w:cs="Times New Roman"/>
              <w:sz w:val="24"/>
              <w:szCs w:val="24"/>
            </w:rPr>
            <w:t>Ram</w:t>
          </w:r>
          <w:proofErr w:type="spellEnd"/>
          <w:r w:rsidRPr="00487C45">
            <w:rPr>
              <w:rFonts w:ascii="Times New Roman" w:hAnsi="Times New Roman" w:cs="Times New Roman"/>
              <w:sz w:val="24"/>
              <w:szCs w:val="24"/>
            </w:rPr>
            <w:t xml:space="preserve"> de 4 Gb.</w:t>
          </w:r>
        </w:p>
        <w:p w:rsidR="002C123B" w:rsidRPr="00487C45" w:rsidRDefault="001410C9" w:rsidP="001410C9">
          <w:pPr>
            <w:pStyle w:val="Prrafodelista"/>
            <w:numPr>
              <w:ilvl w:val="0"/>
              <w:numId w:val="2"/>
            </w:num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 xml:space="preserve">Un procesador Intel. </w:t>
          </w:r>
        </w:p>
      </w:sdtContent>
    </w:sdt>
    <w:sdt>
      <w:sdtPr>
        <w:rPr>
          <w:rFonts w:ascii="Times New Roman" w:hAnsi="Times New Roman" w:cs="Times New Roman"/>
          <w:b/>
          <w:sz w:val="24"/>
          <w:szCs w:val="24"/>
        </w:rPr>
        <w:id w:val="6921363"/>
        <w:placeholder>
          <w:docPart w:val="2B963E20D6AA4DA1A63A215A60474763"/>
        </w:placeholder>
      </w:sdtPr>
      <w:sdtEndPr/>
      <w:sdtContent>
        <w:p w:rsidR="002C123B" w:rsidRPr="00487C45" w:rsidRDefault="00CE5409" w:rsidP="002C123B">
          <w:pPr>
            <w:tabs>
              <w:tab w:val="left" w:pos="2930"/>
              <w:tab w:val="right" w:pos="8504"/>
            </w:tabs>
            <w:jc w:val="both"/>
            <w:rPr>
              <w:rFonts w:ascii="Times New Roman" w:hAnsi="Times New Roman" w:cs="Times New Roman"/>
              <w:b/>
              <w:sz w:val="24"/>
              <w:szCs w:val="24"/>
            </w:rPr>
          </w:pPr>
          <w:r w:rsidRPr="00487C45">
            <w:rPr>
              <w:rFonts w:ascii="Times New Roman" w:hAnsi="Times New Roman" w:cs="Times New Roman"/>
              <w:b/>
              <w:sz w:val="24"/>
              <w:szCs w:val="24"/>
            </w:rPr>
            <w:t>TIEMPO DE ENTREGA</w:t>
          </w:r>
        </w:p>
      </w:sdtContent>
    </w:sdt>
    <w:sdt>
      <w:sdtPr>
        <w:rPr>
          <w:rFonts w:ascii="Times New Roman" w:hAnsi="Times New Roman" w:cs="Times New Roman"/>
          <w:sz w:val="24"/>
          <w:szCs w:val="24"/>
        </w:rPr>
        <w:id w:val="6921366"/>
        <w:placeholder>
          <w:docPart w:val="2B963E20D6AA4DA1A63A215A60474763"/>
        </w:placeholder>
      </w:sdtPr>
      <w:sdtEndPr/>
      <w:sdtContent>
        <w:p w:rsidR="002C123B" w:rsidRPr="00487C45" w:rsidRDefault="001410C9"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Icor se entregara a la empresa Promotion Factory S.A.S en la fecha 15/02/2020 en las instalaciones de dicha empresa.</w:t>
          </w:r>
        </w:p>
      </w:sdtContent>
    </w:sdt>
    <w:sdt>
      <w:sdtPr>
        <w:rPr>
          <w:rFonts w:ascii="Times New Roman" w:hAnsi="Times New Roman" w:cs="Times New Roman"/>
          <w:b/>
          <w:sz w:val="24"/>
          <w:szCs w:val="24"/>
        </w:rPr>
        <w:id w:val="6921369"/>
        <w:placeholder>
          <w:docPart w:val="2B963E20D6AA4DA1A63A215A60474763"/>
        </w:placeholder>
      </w:sdtPr>
      <w:sdtEndPr/>
      <w:sdtContent>
        <w:p w:rsidR="00CE5409" w:rsidRPr="00487C45" w:rsidRDefault="00BB4DD8" w:rsidP="002C123B">
          <w:pPr>
            <w:tabs>
              <w:tab w:val="left" w:pos="2930"/>
              <w:tab w:val="right" w:pos="8504"/>
            </w:tabs>
            <w:jc w:val="both"/>
            <w:rPr>
              <w:rFonts w:ascii="Times New Roman" w:hAnsi="Times New Roman" w:cs="Times New Roman"/>
              <w:b/>
              <w:sz w:val="24"/>
              <w:szCs w:val="24"/>
            </w:rPr>
          </w:pPr>
          <w:r w:rsidRPr="00487C45">
            <w:rPr>
              <w:rFonts w:ascii="Times New Roman" w:hAnsi="Times New Roman" w:cs="Times New Roman"/>
              <w:b/>
              <w:sz w:val="24"/>
              <w:szCs w:val="24"/>
            </w:rPr>
            <w:t>CAPACITACIÓN A USUARIOS</w:t>
          </w:r>
        </w:p>
      </w:sdtContent>
    </w:sdt>
    <w:sdt>
      <w:sdtPr>
        <w:rPr>
          <w:rFonts w:ascii="Times New Roman" w:hAnsi="Times New Roman" w:cs="Times New Roman"/>
          <w:b/>
          <w:sz w:val="24"/>
          <w:szCs w:val="24"/>
        </w:rPr>
        <w:id w:val="6921372"/>
        <w:placeholder>
          <w:docPart w:val="2B963E20D6AA4DA1A63A215A60474763"/>
        </w:placeholder>
      </w:sdtPr>
      <w:sdtEndPr>
        <w:rPr>
          <w:b w:val="0"/>
        </w:rPr>
      </w:sdtEndPr>
      <w:sdtContent>
        <w:p w:rsidR="001410C9" w:rsidRPr="00487C45" w:rsidRDefault="001410C9" w:rsidP="002C123B">
          <w:pPr>
            <w:tabs>
              <w:tab w:val="left" w:pos="2930"/>
              <w:tab w:val="right" w:pos="8504"/>
            </w:tabs>
            <w:jc w:val="both"/>
            <w:rPr>
              <w:rFonts w:ascii="Times New Roman" w:hAnsi="Times New Roman" w:cs="Times New Roman"/>
              <w:sz w:val="24"/>
              <w:szCs w:val="24"/>
            </w:rPr>
          </w:pPr>
          <w:r w:rsidRPr="00487C45">
            <w:rPr>
              <w:rFonts w:ascii="Times New Roman" w:hAnsi="Times New Roman" w:cs="Times New Roman"/>
              <w:sz w:val="24"/>
              <w:szCs w:val="24"/>
            </w:rPr>
            <w:t>Softcor brindara una capacitación del manejo de Icor para los siguientes módulos Administrador, Empleado, Vendedor, Proveedor. El paquete para cada capacitación se hará de la siguiente forma:</w:t>
          </w:r>
        </w:p>
        <w:p w:rsidR="001410C9" w:rsidRPr="00487C45" w:rsidRDefault="001410C9" w:rsidP="001410C9">
          <w:pPr>
            <w:pStyle w:val="Prrafodelista"/>
            <w:numPr>
              <w:ilvl w:val="0"/>
              <w:numId w:val="3"/>
            </w:numPr>
            <w:tabs>
              <w:tab w:val="left" w:pos="2930"/>
              <w:tab w:val="right" w:pos="8504"/>
            </w:tabs>
            <w:jc w:val="both"/>
            <w:rPr>
              <w:rFonts w:ascii="Times New Roman" w:hAnsi="Times New Roman" w:cs="Times New Roman"/>
              <w:b/>
              <w:sz w:val="24"/>
              <w:szCs w:val="24"/>
            </w:rPr>
          </w:pPr>
          <w:r w:rsidRPr="00487C45">
            <w:rPr>
              <w:rFonts w:ascii="Times New Roman" w:hAnsi="Times New Roman" w:cs="Times New Roman"/>
              <w:sz w:val="24"/>
              <w:szCs w:val="24"/>
            </w:rPr>
            <w:t>Se hará la capacitación de 2 personas por el módulo de administrador.</w:t>
          </w:r>
        </w:p>
        <w:p w:rsidR="001410C9" w:rsidRPr="00487C45" w:rsidRDefault="001410C9" w:rsidP="001410C9">
          <w:pPr>
            <w:pStyle w:val="Prrafodelista"/>
            <w:numPr>
              <w:ilvl w:val="0"/>
              <w:numId w:val="3"/>
            </w:numPr>
            <w:tabs>
              <w:tab w:val="left" w:pos="2930"/>
              <w:tab w:val="right" w:pos="8504"/>
            </w:tabs>
            <w:jc w:val="both"/>
            <w:rPr>
              <w:rFonts w:ascii="Times New Roman" w:hAnsi="Times New Roman" w:cs="Times New Roman"/>
              <w:b/>
              <w:sz w:val="24"/>
              <w:szCs w:val="24"/>
            </w:rPr>
          </w:pPr>
          <w:r w:rsidRPr="00487C45">
            <w:rPr>
              <w:rFonts w:ascii="Times New Roman" w:hAnsi="Times New Roman" w:cs="Times New Roman"/>
              <w:sz w:val="24"/>
              <w:szCs w:val="24"/>
            </w:rPr>
            <w:t xml:space="preserve">Se </w:t>
          </w:r>
          <w:r w:rsidR="00DD6609" w:rsidRPr="00487C45">
            <w:rPr>
              <w:rFonts w:ascii="Times New Roman" w:hAnsi="Times New Roman" w:cs="Times New Roman"/>
              <w:sz w:val="24"/>
              <w:szCs w:val="24"/>
            </w:rPr>
            <w:t>hará</w:t>
          </w:r>
          <w:r w:rsidRPr="00487C45">
            <w:rPr>
              <w:rFonts w:ascii="Times New Roman" w:hAnsi="Times New Roman" w:cs="Times New Roman"/>
              <w:sz w:val="24"/>
              <w:szCs w:val="24"/>
            </w:rPr>
            <w:t xml:space="preserve"> la capacitación de 5 personas por el módulo de Empleado.</w:t>
          </w:r>
        </w:p>
      </w:sdtContent>
    </w:sdt>
    <w:p w:rsidR="001410C9" w:rsidRPr="00487C45" w:rsidRDefault="001410C9" w:rsidP="001410C9">
      <w:pPr>
        <w:pStyle w:val="Prrafodelista"/>
        <w:numPr>
          <w:ilvl w:val="0"/>
          <w:numId w:val="3"/>
        </w:numPr>
        <w:tabs>
          <w:tab w:val="left" w:pos="2930"/>
          <w:tab w:val="right" w:pos="8504"/>
        </w:tabs>
        <w:jc w:val="both"/>
        <w:rPr>
          <w:rFonts w:ascii="Times New Roman" w:hAnsi="Times New Roman" w:cs="Times New Roman"/>
          <w:b/>
          <w:sz w:val="24"/>
          <w:szCs w:val="24"/>
        </w:rPr>
      </w:pPr>
      <w:r w:rsidRPr="00487C45">
        <w:rPr>
          <w:rFonts w:ascii="Times New Roman" w:hAnsi="Times New Roman" w:cs="Times New Roman"/>
          <w:sz w:val="24"/>
          <w:szCs w:val="24"/>
        </w:rPr>
        <w:t xml:space="preserve">Se </w:t>
      </w:r>
      <w:r w:rsidR="00DD6609" w:rsidRPr="00487C45">
        <w:rPr>
          <w:rFonts w:ascii="Times New Roman" w:hAnsi="Times New Roman" w:cs="Times New Roman"/>
          <w:sz w:val="24"/>
          <w:szCs w:val="24"/>
        </w:rPr>
        <w:t>hará</w:t>
      </w:r>
      <w:r w:rsidRPr="00487C45">
        <w:rPr>
          <w:rFonts w:ascii="Times New Roman" w:hAnsi="Times New Roman" w:cs="Times New Roman"/>
          <w:sz w:val="24"/>
          <w:szCs w:val="24"/>
        </w:rPr>
        <w:t xml:space="preserve"> la capacitación de 5 personas por el módulo de Vendedor.</w:t>
      </w:r>
    </w:p>
    <w:p w:rsidR="001410C9" w:rsidRPr="00487C45" w:rsidRDefault="001410C9" w:rsidP="001410C9">
      <w:pPr>
        <w:pStyle w:val="Prrafodelista"/>
        <w:numPr>
          <w:ilvl w:val="0"/>
          <w:numId w:val="3"/>
        </w:numPr>
        <w:tabs>
          <w:tab w:val="left" w:pos="2930"/>
          <w:tab w:val="right" w:pos="8504"/>
        </w:tabs>
        <w:jc w:val="both"/>
        <w:rPr>
          <w:rFonts w:ascii="Times New Roman" w:hAnsi="Times New Roman" w:cs="Times New Roman"/>
          <w:b/>
          <w:sz w:val="24"/>
          <w:szCs w:val="24"/>
        </w:rPr>
      </w:pPr>
      <w:r w:rsidRPr="00487C45">
        <w:rPr>
          <w:rFonts w:ascii="Times New Roman" w:hAnsi="Times New Roman" w:cs="Times New Roman"/>
          <w:sz w:val="24"/>
          <w:szCs w:val="24"/>
        </w:rPr>
        <w:t xml:space="preserve">Se </w:t>
      </w:r>
      <w:r w:rsidR="00DD6609" w:rsidRPr="00487C45">
        <w:rPr>
          <w:rFonts w:ascii="Times New Roman" w:hAnsi="Times New Roman" w:cs="Times New Roman"/>
          <w:sz w:val="24"/>
          <w:szCs w:val="24"/>
        </w:rPr>
        <w:t>hará</w:t>
      </w:r>
      <w:r w:rsidRPr="00487C45">
        <w:rPr>
          <w:rFonts w:ascii="Times New Roman" w:hAnsi="Times New Roman" w:cs="Times New Roman"/>
          <w:sz w:val="24"/>
          <w:szCs w:val="24"/>
        </w:rPr>
        <w:t xml:space="preserve"> la capacitación </w:t>
      </w:r>
      <w:r w:rsidR="009A4644" w:rsidRPr="00487C45">
        <w:rPr>
          <w:rFonts w:ascii="Times New Roman" w:hAnsi="Times New Roman" w:cs="Times New Roman"/>
          <w:sz w:val="24"/>
          <w:szCs w:val="24"/>
        </w:rPr>
        <w:t>de 3</w:t>
      </w:r>
      <w:r w:rsidRPr="00487C45">
        <w:rPr>
          <w:rFonts w:ascii="Times New Roman" w:hAnsi="Times New Roman" w:cs="Times New Roman"/>
          <w:sz w:val="24"/>
          <w:szCs w:val="24"/>
        </w:rPr>
        <w:t xml:space="preserve"> personas por el módulo de Proveedor.</w:t>
      </w:r>
    </w:p>
    <w:sdt>
      <w:sdtPr>
        <w:rPr>
          <w:rFonts w:ascii="Times New Roman" w:hAnsi="Times New Roman" w:cs="Times New Roman"/>
          <w:sz w:val="24"/>
          <w:szCs w:val="24"/>
        </w:rPr>
        <w:id w:val="6921380"/>
        <w:placeholder>
          <w:docPart w:val="2B963E20D6AA4DA1A63A215A60474763"/>
        </w:placeholder>
      </w:sdtPr>
      <w:sdtEndPr/>
      <w:sdtContent>
        <w:p w:rsidR="00BB4DD8" w:rsidRPr="00487C45" w:rsidRDefault="00BB4DD8" w:rsidP="00BB4DD8">
          <w:pPr>
            <w:rPr>
              <w:rFonts w:ascii="Times New Roman" w:hAnsi="Times New Roman" w:cs="Times New Roman"/>
              <w:sz w:val="24"/>
              <w:szCs w:val="24"/>
            </w:rPr>
          </w:pPr>
          <w:r w:rsidRPr="00487C45">
            <w:rPr>
              <w:rFonts w:ascii="Times New Roman" w:hAnsi="Times New Roman" w:cs="Times New Roman"/>
              <w:sz w:val="24"/>
              <w:szCs w:val="24"/>
            </w:rPr>
            <w:t>¿</w:t>
          </w:r>
          <w:r w:rsidRPr="00487C45">
            <w:rPr>
              <w:rFonts w:ascii="Times New Roman" w:hAnsi="Times New Roman" w:cs="Times New Roman"/>
              <w:b/>
              <w:sz w:val="24"/>
              <w:szCs w:val="24"/>
            </w:rPr>
            <w:t>QUÉ SE ENTREGA?</w:t>
          </w:r>
        </w:p>
      </w:sdtContent>
    </w:sdt>
    <w:p w:rsidR="00BB4DD8" w:rsidRPr="00487C45" w:rsidRDefault="00487C45" w:rsidP="00BB4DD8">
      <w:pPr>
        <w:jc w:val="both"/>
        <w:rPr>
          <w:rFonts w:ascii="Times New Roman" w:hAnsi="Times New Roman" w:cs="Times New Roman"/>
          <w:sz w:val="24"/>
          <w:szCs w:val="24"/>
        </w:rPr>
      </w:pPr>
      <w:sdt>
        <w:sdtPr>
          <w:rPr>
            <w:rFonts w:ascii="Times New Roman" w:hAnsi="Times New Roman" w:cs="Times New Roman"/>
            <w:sz w:val="24"/>
            <w:szCs w:val="24"/>
          </w:rPr>
          <w:id w:val="6921384"/>
          <w:placeholder>
            <w:docPart w:val="2B963E20D6AA4DA1A63A215A60474763"/>
          </w:placeholder>
        </w:sdtPr>
        <w:sdtEndPr/>
        <w:sdtContent>
          <w:r w:rsidR="00DD6609" w:rsidRPr="00487C45">
            <w:rPr>
              <w:rFonts w:ascii="Times New Roman" w:hAnsi="Times New Roman" w:cs="Times New Roman"/>
              <w:sz w:val="24"/>
              <w:szCs w:val="24"/>
            </w:rPr>
            <w:t>A la empresa Promotion Factory S.A.S</w:t>
          </w:r>
        </w:sdtContent>
      </w:sdt>
      <w:r w:rsidR="00DD6609" w:rsidRPr="00487C45">
        <w:rPr>
          <w:rFonts w:ascii="Times New Roman" w:hAnsi="Times New Roman" w:cs="Times New Roman"/>
          <w:sz w:val="24"/>
          <w:szCs w:val="24"/>
        </w:rPr>
        <w:t xml:space="preserve"> se le hará entrega de lo siguiente:</w:t>
      </w:r>
    </w:p>
    <w:p w:rsidR="00DD6609" w:rsidRPr="00487C45" w:rsidRDefault="00DD6609" w:rsidP="00DD6609">
      <w:pPr>
        <w:pStyle w:val="Prrafodelista"/>
        <w:numPr>
          <w:ilvl w:val="0"/>
          <w:numId w:val="4"/>
        </w:numPr>
        <w:jc w:val="both"/>
        <w:rPr>
          <w:rFonts w:ascii="Times New Roman" w:hAnsi="Times New Roman" w:cs="Times New Roman"/>
          <w:sz w:val="24"/>
          <w:szCs w:val="24"/>
        </w:rPr>
      </w:pPr>
      <w:r w:rsidRPr="00487C45">
        <w:rPr>
          <w:rFonts w:ascii="Times New Roman" w:hAnsi="Times New Roman" w:cs="Times New Roman"/>
          <w:sz w:val="24"/>
          <w:szCs w:val="24"/>
        </w:rPr>
        <w:t>Manuales de usuario para cada módulo (Administrador, Empleado, Vendedor, Proveedor)</w:t>
      </w:r>
    </w:p>
    <w:p w:rsidR="00DD6609" w:rsidRPr="00487C45" w:rsidRDefault="00DD6609" w:rsidP="00DD6609">
      <w:pPr>
        <w:pStyle w:val="Prrafodelista"/>
        <w:numPr>
          <w:ilvl w:val="0"/>
          <w:numId w:val="4"/>
        </w:numPr>
        <w:jc w:val="both"/>
        <w:rPr>
          <w:rFonts w:ascii="Times New Roman" w:hAnsi="Times New Roman" w:cs="Times New Roman"/>
          <w:sz w:val="24"/>
          <w:szCs w:val="24"/>
        </w:rPr>
      </w:pPr>
      <w:r w:rsidRPr="00487C45">
        <w:rPr>
          <w:rFonts w:ascii="Times New Roman" w:hAnsi="Times New Roman" w:cs="Times New Roman"/>
          <w:sz w:val="24"/>
          <w:szCs w:val="24"/>
        </w:rPr>
        <w:t>Se hará entrega de la ficha técnica.</w:t>
      </w:r>
    </w:p>
    <w:p w:rsidR="00DD6609" w:rsidRPr="00487C45" w:rsidRDefault="00DD6609" w:rsidP="00DD6609">
      <w:pPr>
        <w:pStyle w:val="Prrafodelista"/>
        <w:numPr>
          <w:ilvl w:val="0"/>
          <w:numId w:val="4"/>
        </w:numPr>
        <w:jc w:val="both"/>
        <w:rPr>
          <w:rFonts w:ascii="Times New Roman" w:hAnsi="Times New Roman" w:cs="Times New Roman"/>
          <w:sz w:val="24"/>
          <w:szCs w:val="24"/>
        </w:rPr>
      </w:pPr>
      <w:r w:rsidRPr="00487C45">
        <w:rPr>
          <w:rFonts w:ascii="Times New Roman" w:hAnsi="Times New Roman" w:cs="Times New Roman"/>
          <w:sz w:val="24"/>
          <w:szCs w:val="24"/>
        </w:rPr>
        <w:t>Manual de instalación.</w:t>
      </w:r>
    </w:p>
    <w:p w:rsidR="00DD6609" w:rsidRPr="00487C45" w:rsidRDefault="00DD6609" w:rsidP="00DD6609">
      <w:pPr>
        <w:ind w:left="360"/>
        <w:jc w:val="both"/>
        <w:rPr>
          <w:rFonts w:ascii="Times New Roman" w:hAnsi="Times New Roman" w:cs="Times New Roman"/>
          <w:sz w:val="24"/>
          <w:szCs w:val="24"/>
        </w:rPr>
      </w:pPr>
      <w:bookmarkStart w:id="0" w:name="_GoBack"/>
      <w:bookmarkEnd w:id="0"/>
    </w:p>
    <w:sdt>
      <w:sdtPr>
        <w:rPr>
          <w:rFonts w:ascii="Times New Roman" w:hAnsi="Times New Roman" w:cs="Times New Roman"/>
          <w:sz w:val="24"/>
          <w:szCs w:val="24"/>
        </w:rPr>
        <w:id w:val="6921415"/>
        <w:placeholder>
          <w:docPart w:val="2B963E20D6AA4DA1A63A215A60474763"/>
        </w:placeholder>
      </w:sdtPr>
      <w:sdtEndPr/>
      <w:sdtContent>
        <w:p w:rsidR="00FB1A2F" w:rsidRPr="00487C45" w:rsidRDefault="00FB1A2F" w:rsidP="00BB4DD8">
          <w:pPr>
            <w:jc w:val="both"/>
            <w:rPr>
              <w:rFonts w:ascii="Times New Roman" w:hAnsi="Times New Roman" w:cs="Times New Roman"/>
              <w:sz w:val="24"/>
              <w:szCs w:val="24"/>
            </w:rPr>
          </w:pPr>
          <w:r w:rsidRPr="00487C45">
            <w:rPr>
              <w:rFonts w:ascii="Times New Roman" w:hAnsi="Times New Roman" w:cs="Times New Roman"/>
              <w:b/>
              <w:sz w:val="24"/>
              <w:szCs w:val="24"/>
            </w:rPr>
            <w:t>GARANTÍA</w:t>
          </w:r>
        </w:p>
      </w:sdtContent>
    </w:sdt>
    <w:p w:rsidR="00FB1A2F" w:rsidRPr="00487C45" w:rsidRDefault="00487C45" w:rsidP="00BB4DD8">
      <w:pPr>
        <w:jc w:val="both"/>
        <w:rPr>
          <w:rFonts w:ascii="Times New Roman" w:hAnsi="Times New Roman" w:cs="Times New Roman"/>
          <w:sz w:val="24"/>
          <w:szCs w:val="24"/>
        </w:rPr>
      </w:pPr>
      <w:sdt>
        <w:sdtPr>
          <w:rPr>
            <w:rFonts w:ascii="Times New Roman" w:hAnsi="Times New Roman" w:cs="Times New Roman"/>
            <w:sz w:val="24"/>
            <w:szCs w:val="24"/>
          </w:rPr>
          <w:id w:val="6921420"/>
          <w:placeholder>
            <w:docPart w:val="2B963E20D6AA4DA1A63A215A60474763"/>
          </w:placeholder>
        </w:sdtPr>
        <w:sdtEndPr/>
        <w:sdtContent>
          <w:r w:rsidR="00DD6609" w:rsidRPr="00487C45">
            <w:rPr>
              <w:rFonts w:ascii="Times New Roman" w:hAnsi="Times New Roman" w:cs="Times New Roman"/>
              <w:sz w:val="24"/>
              <w:szCs w:val="24"/>
            </w:rPr>
            <w:t>Se garantizara a Promotion Factory S.A.S</w:t>
          </w:r>
        </w:sdtContent>
      </w:sdt>
      <w:r w:rsidR="00DD6609" w:rsidRPr="00487C45">
        <w:rPr>
          <w:rFonts w:ascii="Times New Roman" w:hAnsi="Times New Roman" w:cs="Times New Roman"/>
          <w:sz w:val="24"/>
          <w:szCs w:val="24"/>
        </w:rPr>
        <w:t xml:space="preserve">  el correcto funcionamiento de Icor durante 6 meses siempre y cuando no se manipule de las siguientes formas:</w:t>
      </w:r>
    </w:p>
    <w:p w:rsidR="00DD6609" w:rsidRPr="00487C45" w:rsidRDefault="004338FD" w:rsidP="004338FD">
      <w:pPr>
        <w:pStyle w:val="Prrafodelista"/>
        <w:numPr>
          <w:ilvl w:val="0"/>
          <w:numId w:val="5"/>
        </w:numPr>
        <w:jc w:val="both"/>
        <w:rPr>
          <w:rFonts w:ascii="Times New Roman" w:hAnsi="Times New Roman" w:cs="Times New Roman"/>
          <w:sz w:val="24"/>
          <w:szCs w:val="24"/>
        </w:rPr>
      </w:pPr>
      <w:r w:rsidRPr="00487C45">
        <w:rPr>
          <w:rFonts w:ascii="Times New Roman" w:hAnsi="Times New Roman" w:cs="Times New Roman"/>
          <w:sz w:val="24"/>
          <w:szCs w:val="24"/>
        </w:rPr>
        <w:t>Modificar el código fuente.</w:t>
      </w:r>
    </w:p>
    <w:p w:rsidR="004338FD" w:rsidRPr="00487C45" w:rsidRDefault="004338FD" w:rsidP="004338FD">
      <w:pPr>
        <w:pStyle w:val="Prrafodelista"/>
        <w:numPr>
          <w:ilvl w:val="0"/>
          <w:numId w:val="5"/>
        </w:numPr>
        <w:jc w:val="both"/>
        <w:rPr>
          <w:rFonts w:ascii="Times New Roman" w:hAnsi="Times New Roman" w:cs="Times New Roman"/>
          <w:sz w:val="24"/>
          <w:szCs w:val="24"/>
        </w:rPr>
      </w:pPr>
      <w:r w:rsidRPr="00487C45">
        <w:rPr>
          <w:rFonts w:ascii="Times New Roman" w:hAnsi="Times New Roman" w:cs="Times New Roman"/>
          <w:sz w:val="24"/>
          <w:szCs w:val="24"/>
        </w:rPr>
        <w:t xml:space="preserve">Introducir datos corrompidos </w:t>
      </w:r>
      <w:proofErr w:type="gramStart"/>
      <w:r w:rsidRPr="00487C45">
        <w:rPr>
          <w:rFonts w:ascii="Times New Roman" w:hAnsi="Times New Roman" w:cs="Times New Roman"/>
          <w:sz w:val="24"/>
          <w:szCs w:val="24"/>
        </w:rPr>
        <w:t>a el</w:t>
      </w:r>
      <w:proofErr w:type="gramEnd"/>
      <w:r w:rsidRPr="00487C45">
        <w:rPr>
          <w:rFonts w:ascii="Times New Roman" w:hAnsi="Times New Roman" w:cs="Times New Roman"/>
          <w:sz w:val="24"/>
          <w:szCs w:val="24"/>
        </w:rPr>
        <w:t xml:space="preserve"> sistema.</w:t>
      </w:r>
    </w:p>
    <w:sdt>
      <w:sdtPr>
        <w:rPr>
          <w:rFonts w:ascii="Times New Roman" w:hAnsi="Times New Roman" w:cs="Times New Roman"/>
          <w:sz w:val="24"/>
          <w:szCs w:val="24"/>
        </w:rPr>
        <w:id w:val="6921400"/>
        <w:placeholder>
          <w:docPart w:val="2B963E20D6AA4DA1A63A215A60474763"/>
        </w:placeholder>
      </w:sdtPr>
      <w:sdtEndPr/>
      <w:sdtContent>
        <w:p w:rsidR="00BB4DD8" w:rsidRPr="00487C45" w:rsidRDefault="00BB4DD8" w:rsidP="00BB4DD8">
          <w:pPr>
            <w:jc w:val="both"/>
            <w:rPr>
              <w:rFonts w:ascii="Times New Roman" w:hAnsi="Times New Roman" w:cs="Times New Roman"/>
              <w:sz w:val="24"/>
              <w:szCs w:val="24"/>
            </w:rPr>
          </w:pPr>
          <w:r w:rsidRPr="00487C45">
            <w:rPr>
              <w:rFonts w:ascii="Times New Roman" w:hAnsi="Times New Roman" w:cs="Times New Roman"/>
              <w:b/>
              <w:sz w:val="24"/>
              <w:szCs w:val="24"/>
            </w:rPr>
            <w:t>MANTENIMIENTO</w:t>
          </w:r>
        </w:p>
      </w:sdtContent>
    </w:sdt>
    <w:p w:rsidR="00BB4DD8" w:rsidRPr="00487C45" w:rsidRDefault="00487C45" w:rsidP="00BB4DD8">
      <w:pPr>
        <w:jc w:val="both"/>
        <w:rPr>
          <w:rFonts w:ascii="Times New Roman" w:hAnsi="Times New Roman" w:cs="Times New Roman"/>
          <w:sz w:val="24"/>
          <w:szCs w:val="24"/>
        </w:rPr>
      </w:pPr>
      <w:sdt>
        <w:sdtPr>
          <w:rPr>
            <w:rFonts w:ascii="Times New Roman" w:hAnsi="Times New Roman" w:cs="Times New Roman"/>
            <w:sz w:val="24"/>
            <w:szCs w:val="24"/>
          </w:rPr>
          <w:id w:val="6921404"/>
          <w:placeholder>
            <w:docPart w:val="2B963E20D6AA4DA1A63A215A60474763"/>
          </w:placeholder>
        </w:sdtPr>
        <w:sdtEndPr/>
        <w:sdtContent>
          <w:r w:rsidR="004338FD" w:rsidRPr="00487C45">
            <w:rPr>
              <w:rFonts w:ascii="Times New Roman" w:hAnsi="Times New Roman" w:cs="Times New Roman"/>
              <w:sz w:val="24"/>
              <w:szCs w:val="24"/>
            </w:rPr>
            <w:t>Softcor hará un mantenimiento preventivo a icor cada 6 meses y/o mantenimiento correctivo cuando Promotion Factory S.A.S</w:t>
          </w:r>
        </w:sdtContent>
      </w:sdt>
      <w:r w:rsidR="004338FD" w:rsidRPr="00487C45">
        <w:rPr>
          <w:rFonts w:ascii="Times New Roman" w:hAnsi="Times New Roman" w:cs="Times New Roman"/>
          <w:sz w:val="24"/>
          <w:szCs w:val="24"/>
        </w:rPr>
        <w:t xml:space="preserve"> notifique de ello</w:t>
      </w:r>
      <w:r w:rsidR="008C3467" w:rsidRPr="00487C45">
        <w:rPr>
          <w:rFonts w:ascii="Times New Roman" w:hAnsi="Times New Roman" w:cs="Times New Roman"/>
          <w:sz w:val="24"/>
          <w:szCs w:val="24"/>
        </w:rPr>
        <w:t xml:space="preserve"> a softcor</w:t>
      </w:r>
      <w:r w:rsidR="004338FD" w:rsidRPr="00487C45">
        <w:rPr>
          <w:rFonts w:ascii="Times New Roman" w:hAnsi="Times New Roman" w:cs="Times New Roman"/>
          <w:sz w:val="24"/>
          <w:szCs w:val="24"/>
        </w:rPr>
        <w:t>.</w:t>
      </w:r>
    </w:p>
    <w:sdt>
      <w:sdtPr>
        <w:rPr>
          <w:rFonts w:ascii="Times New Roman" w:hAnsi="Times New Roman" w:cs="Times New Roman"/>
          <w:sz w:val="24"/>
          <w:szCs w:val="24"/>
        </w:rPr>
        <w:id w:val="6921426"/>
        <w:placeholder>
          <w:docPart w:val="2B963E20D6AA4DA1A63A215A60474763"/>
        </w:placeholder>
      </w:sdtPr>
      <w:sdtEndPr/>
      <w:sdtContent>
        <w:p w:rsidR="00FB1A2F" w:rsidRPr="00487C45" w:rsidRDefault="00D7184A" w:rsidP="00BB4DD8">
          <w:pPr>
            <w:jc w:val="both"/>
            <w:rPr>
              <w:rFonts w:ascii="Times New Roman" w:hAnsi="Times New Roman" w:cs="Times New Roman"/>
              <w:sz w:val="24"/>
              <w:szCs w:val="24"/>
            </w:rPr>
          </w:pPr>
          <w:r w:rsidRPr="00487C45">
            <w:rPr>
              <w:rFonts w:ascii="Times New Roman" w:hAnsi="Times New Roman" w:cs="Times New Roman"/>
              <w:b/>
              <w:sz w:val="24"/>
              <w:szCs w:val="24"/>
            </w:rPr>
            <w:t>OTRAS CONDICIONES Y/O ACLARACIONES</w:t>
          </w:r>
          <w:r w:rsidRPr="00487C45">
            <w:rPr>
              <w:rFonts w:ascii="Times New Roman" w:hAnsi="Times New Roman" w:cs="Times New Roman"/>
              <w:sz w:val="24"/>
              <w:szCs w:val="24"/>
            </w:rPr>
            <w:t xml:space="preserve"> </w:t>
          </w:r>
        </w:p>
      </w:sdtContent>
    </w:sdt>
    <w:p w:rsidR="004338FD" w:rsidRPr="00487C45" w:rsidRDefault="004338FD" w:rsidP="004338FD">
      <w:pPr>
        <w:jc w:val="both"/>
        <w:rPr>
          <w:rFonts w:ascii="Times New Roman" w:hAnsi="Times New Roman" w:cs="Times New Roman"/>
          <w:sz w:val="24"/>
          <w:szCs w:val="24"/>
        </w:rPr>
      </w:pPr>
    </w:p>
    <w:p w:rsidR="00D7184A" w:rsidRPr="00487C45" w:rsidRDefault="00D7184A" w:rsidP="00BB4DD8">
      <w:pPr>
        <w:jc w:val="both"/>
        <w:rPr>
          <w:rFonts w:ascii="Times New Roman" w:hAnsi="Times New Roman" w:cs="Times New Roman"/>
          <w:sz w:val="24"/>
          <w:szCs w:val="24"/>
        </w:rPr>
      </w:pPr>
      <w:r w:rsidRPr="00487C45">
        <w:rPr>
          <w:rFonts w:ascii="Times New Roman" w:hAnsi="Times New Roman" w:cs="Times New Roman"/>
          <w:sz w:val="24"/>
          <w:szCs w:val="24"/>
        </w:rPr>
        <w:t>Para constar que las partes están de acuerdo con lo estipulado anteriormente, firman:</w:t>
      </w:r>
    </w:p>
    <w:p w:rsidR="00586CA5" w:rsidRPr="00487C45" w:rsidRDefault="00586CA5" w:rsidP="00BB4DD8">
      <w:pPr>
        <w:jc w:val="both"/>
        <w:rPr>
          <w:rFonts w:ascii="Times New Roman" w:hAnsi="Times New Roman" w:cs="Times New Roman"/>
          <w:sz w:val="24"/>
          <w:szCs w:val="24"/>
        </w:rPr>
      </w:pPr>
      <w:r w:rsidRPr="00487C45">
        <w:rPr>
          <w:rFonts w:ascii="Times New Roman" w:hAnsi="Times New Roman" w:cs="Times New Roman"/>
          <w:sz w:val="24"/>
          <w:szCs w:val="24"/>
        </w:rPr>
        <w:t xml:space="preserve"> </w:t>
      </w:r>
      <w:r w:rsidR="00487C45" w:rsidRPr="00487C4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2.2pt;height:95.8pt">
            <v:imagedata r:id="rId6" o:title=""/>
            <o:lock v:ext="edit" ungrouping="t" rotation="t" cropping="t" verticies="t" text="t" grouping="t"/>
            <o:signatureline v:ext="edit" id="{AA8FB2D1-1F42-4EAC-A353-319849320B85}" provid="{00000000-0000-0000-0000-000000000000}" o:suggestedsigner="Carlos Linares" o:suggestedsigner2="Gerente de Promotion Factory S.A.S" allowcomments="t" issignatureline="t"/>
          </v:shape>
        </w:pict>
      </w:r>
      <w:r w:rsidR="00487C45" w:rsidRPr="00487C45">
        <w:rPr>
          <w:rFonts w:ascii="Times New Roman" w:hAnsi="Times New Roman" w:cs="Times New Roman"/>
          <w:sz w:val="24"/>
          <w:szCs w:val="24"/>
        </w:rPr>
        <w:pict>
          <v:shape id="_x0000_i1026" type="#_x0000_t75" alt="Línea de firma de Microsoft Office..." style="width:192.2pt;height:95.8pt">
            <v:imagedata r:id="rId7" o:title=""/>
            <o:lock v:ext="edit" ungrouping="t" rotation="t" cropping="t" verticies="t" text="t" grouping="t"/>
            <o:signatureline v:ext="edit" id="{827AAC4F-167C-4B0B-9F5A-2EB5F5FB38CA}" provid="{00000000-0000-0000-0000-000000000000}" o:suggestedsigner="Duan Alexander Lopez Rodriguez" o:suggestedsigner2="Lider de proyecto" o:suggestedsigneremail="dalopez834@misena.edu.co" allowcomments="t" issignatureline="t"/>
          </v:shape>
        </w:pict>
      </w:r>
    </w:p>
    <w:p w:rsidR="00586CA5" w:rsidRPr="00487C45" w:rsidRDefault="00586CA5" w:rsidP="00BB4DD8">
      <w:pPr>
        <w:jc w:val="both"/>
        <w:rPr>
          <w:rFonts w:ascii="Times New Roman" w:hAnsi="Times New Roman" w:cs="Times New Roman"/>
          <w:sz w:val="24"/>
          <w:szCs w:val="24"/>
        </w:rPr>
      </w:pPr>
    </w:p>
    <w:sectPr w:rsidR="00586CA5" w:rsidRPr="00487C45" w:rsidSect="00487C4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55514"/>
    <w:multiLevelType w:val="hybridMultilevel"/>
    <w:tmpl w:val="6E64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A1DFE"/>
    <w:multiLevelType w:val="hybridMultilevel"/>
    <w:tmpl w:val="C0D0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92F99"/>
    <w:multiLevelType w:val="hybridMultilevel"/>
    <w:tmpl w:val="907C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AE10AF"/>
    <w:multiLevelType w:val="hybridMultilevel"/>
    <w:tmpl w:val="9CA0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4310B7"/>
    <w:multiLevelType w:val="hybridMultilevel"/>
    <w:tmpl w:val="C5DE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s-CO" w:vendorID="64" w:dllVersion="131078" w:nlCheck="1" w:checkStyle="0"/>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37E"/>
    <w:rsid w:val="000962F0"/>
    <w:rsid w:val="001410C9"/>
    <w:rsid w:val="0016115B"/>
    <w:rsid w:val="00244FDA"/>
    <w:rsid w:val="002A6D1C"/>
    <w:rsid w:val="002B5BC7"/>
    <w:rsid w:val="002C123B"/>
    <w:rsid w:val="00310A80"/>
    <w:rsid w:val="00400FDD"/>
    <w:rsid w:val="00413471"/>
    <w:rsid w:val="004338FD"/>
    <w:rsid w:val="00487C45"/>
    <w:rsid w:val="004904AB"/>
    <w:rsid w:val="00497126"/>
    <w:rsid w:val="004C5BD9"/>
    <w:rsid w:val="004F73D6"/>
    <w:rsid w:val="0052437E"/>
    <w:rsid w:val="00585C3E"/>
    <w:rsid w:val="00586CA5"/>
    <w:rsid w:val="00621646"/>
    <w:rsid w:val="006320D7"/>
    <w:rsid w:val="0081695E"/>
    <w:rsid w:val="008C3467"/>
    <w:rsid w:val="00923C65"/>
    <w:rsid w:val="009A4644"/>
    <w:rsid w:val="009D72AC"/>
    <w:rsid w:val="00A65244"/>
    <w:rsid w:val="00A6702A"/>
    <w:rsid w:val="00B55F35"/>
    <w:rsid w:val="00BB4DD8"/>
    <w:rsid w:val="00C123FD"/>
    <w:rsid w:val="00C64A3A"/>
    <w:rsid w:val="00CE5409"/>
    <w:rsid w:val="00D7184A"/>
    <w:rsid w:val="00D963CD"/>
    <w:rsid w:val="00DD6609"/>
    <w:rsid w:val="00FA7A23"/>
    <w:rsid w:val="00FB1A2F"/>
    <w:rsid w:val="00FD56E8"/>
    <w:rsid w:val="00FD6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7A23"/>
    <w:rPr>
      <w:color w:val="808080"/>
    </w:rPr>
  </w:style>
  <w:style w:type="paragraph" w:styleId="Textodeglobo">
    <w:name w:val="Balloon Text"/>
    <w:basedOn w:val="Normal"/>
    <w:link w:val="TextodegloboCar"/>
    <w:uiPriority w:val="99"/>
    <w:semiHidden/>
    <w:unhideWhenUsed/>
    <w:rsid w:val="00FA7A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A23"/>
    <w:rPr>
      <w:rFonts w:ascii="Tahoma" w:hAnsi="Tahoma" w:cs="Tahoma"/>
      <w:sz w:val="16"/>
      <w:szCs w:val="16"/>
    </w:rPr>
  </w:style>
  <w:style w:type="paragraph" w:styleId="Subttulo">
    <w:name w:val="Subtitle"/>
    <w:basedOn w:val="Normal"/>
    <w:next w:val="Normal"/>
    <w:link w:val="SubttuloCar"/>
    <w:uiPriority w:val="11"/>
    <w:qFormat/>
    <w:rsid w:val="00FA7A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A7A23"/>
    <w:rPr>
      <w:rFonts w:asciiTheme="majorHAnsi" w:eastAsiaTheme="majorEastAsia" w:hAnsiTheme="majorHAnsi" w:cstheme="majorBidi"/>
      <w:i/>
      <w:iCs/>
      <w:color w:val="4F81BD" w:themeColor="accent1"/>
      <w:spacing w:val="15"/>
      <w:sz w:val="24"/>
      <w:szCs w:val="24"/>
    </w:rPr>
  </w:style>
  <w:style w:type="character" w:customStyle="1" w:styleId="Estilo1">
    <w:name w:val="Estilo1"/>
    <w:basedOn w:val="Fuentedeprrafopredeter"/>
    <w:uiPriority w:val="1"/>
    <w:rsid w:val="00FA7A23"/>
    <w:rPr>
      <w:rFonts w:ascii="Arial" w:hAnsi="Arial"/>
      <w:b/>
      <w:sz w:val="24"/>
    </w:rPr>
  </w:style>
  <w:style w:type="paragraph" w:styleId="Prrafodelista">
    <w:name w:val="List Paragraph"/>
    <w:basedOn w:val="Normal"/>
    <w:uiPriority w:val="34"/>
    <w:qFormat/>
    <w:rsid w:val="00B55F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7A23"/>
    <w:rPr>
      <w:color w:val="808080"/>
    </w:rPr>
  </w:style>
  <w:style w:type="paragraph" w:styleId="Textodeglobo">
    <w:name w:val="Balloon Text"/>
    <w:basedOn w:val="Normal"/>
    <w:link w:val="TextodegloboCar"/>
    <w:uiPriority w:val="99"/>
    <w:semiHidden/>
    <w:unhideWhenUsed/>
    <w:rsid w:val="00FA7A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A23"/>
    <w:rPr>
      <w:rFonts w:ascii="Tahoma" w:hAnsi="Tahoma" w:cs="Tahoma"/>
      <w:sz w:val="16"/>
      <w:szCs w:val="16"/>
    </w:rPr>
  </w:style>
  <w:style w:type="paragraph" w:styleId="Subttulo">
    <w:name w:val="Subtitle"/>
    <w:basedOn w:val="Normal"/>
    <w:next w:val="Normal"/>
    <w:link w:val="SubttuloCar"/>
    <w:uiPriority w:val="11"/>
    <w:qFormat/>
    <w:rsid w:val="00FA7A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A7A23"/>
    <w:rPr>
      <w:rFonts w:asciiTheme="majorHAnsi" w:eastAsiaTheme="majorEastAsia" w:hAnsiTheme="majorHAnsi" w:cstheme="majorBidi"/>
      <w:i/>
      <w:iCs/>
      <w:color w:val="4F81BD" w:themeColor="accent1"/>
      <w:spacing w:val="15"/>
      <w:sz w:val="24"/>
      <w:szCs w:val="24"/>
    </w:rPr>
  </w:style>
  <w:style w:type="character" w:customStyle="1" w:styleId="Estilo1">
    <w:name w:val="Estilo1"/>
    <w:basedOn w:val="Fuentedeprrafopredeter"/>
    <w:uiPriority w:val="1"/>
    <w:rsid w:val="00FA7A23"/>
    <w:rPr>
      <w:rFonts w:ascii="Arial" w:hAnsi="Arial"/>
      <w:b/>
      <w:sz w:val="24"/>
    </w:rPr>
  </w:style>
  <w:style w:type="paragraph" w:styleId="Prrafodelista">
    <w:name w:val="List Paragraph"/>
    <w:basedOn w:val="Normal"/>
    <w:uiPriority w:val="34"/>
    <w:qFormat/>
    <w:rsid w:val="00B55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QUELINE\Downloads\plantillaCartaNegocia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2126717D6645A7B9B125049A5C3CCB"/>
        <w:category>
          <w:name w:val="General"/>
          <w:gallery w:val="placeholder"/>
        </w:category>
        <w:types>
          <w:type w:val="bbPlcHdr"/>
        </w:types>
        <w:behaviors>
          <w:behavior w:val="content"/>
        </w:behaviors>
        <w:guid w:val="{231A5A04-1CDB-4E37-A928-8D61D0F9F721}"/>
      </w:docPartPr>
      <w:docPartBody>
        <w:p w:rsidR="006834AD" w:rsidRDefault="00907F31">
          <w:pPr>
            <w:pStyle w:val="E02126717D6645A7B9B125049A5C3CCB"/>
          </w:pPr>
          <w:r w:rsidRPr="004360FA">
            <w:rPr>
              <w:rStyle w:val="Textodelmarcadordeposicin"/>
            </w:rPr>
            <w:t>Elija un elemento.</w:t>
          </w:r>
        </w:p>
      </w:docPartBody>
    </w:docPart>
    <w:docPart>
      <w:docPartPr>
        <w:name w:val="2B963E20D6AA4DA1A63A215A60474763"/>
        <w:category>
          <w:name w:val="General"/>
          <w:gallery w:val="placeholder"/>
        </w:category>
        <w:types>
          <w:type w:val="bbPlcHdr"/>
        </w:types>
        <w:behaviors>
          <w:behavior w:val="content"/>
        </w:behaviors>
        <w:guid w:val="{C9984AEF-0FBD-4646-92E2-991EFF2E9897}"/>
      </w:docPartPr>
      <w:docPartBody>
        <w:p w:rsidR="006834AD" w:rsidRDefault="00907F31">
          <w:pPr>
            <w:pStyle w:val="2B963E20D6AA4DA1A63A215A60474763"/>
          </w:pPr>
          <w:r w:rsidRPr="004360FA">
            <w:rPr>
              <w:rStyle w:val="Textodelmarcadordeposicin"/>
            </w:rPr>
            <w:t>Haga clic aquí para escribir texto.</w:t>
          </w:r>
        </w:p>
      </w:docPartBody>
    </w:docPart>
    <w:docPart>
      <w:docPartPr>
        <w:name w:val="99AD2019BEF147A3AD170154B11A6D56"/>
        <w:category>
          <w:name w:val="General"/>
          <w:gallery w:val="placeholder"/>
        </w:category>
        <w:types>
          <w:type w:val="bbPlcHdr"/>
        </w:types>
        <w:behaviors>
          <w:behavior w:val="content"/>
        </w:behaviors>
        <w:guid w:val="{02B48470-C9ED-44E4-BC35-A3738C439FA3}"/>
      </w:docPartPr>
      <w:docPartBody>
        <w:p w:rsidR="006834AD" w:rsidRDefault="00907F31">
          <w:pPr>
            <w:pStyle w:val="99AD2019BEF147A3AD170154B11A6D56"/>
          </w:pPr>
          <w:r w:rsidRPr="004360FA">
            <w:rPr>
              <w:rStyle w:val="Textodelmarcadordeposicin"/>
            </w:rPr>
            <w:t>Elija un elemento.</w:t>
          </w:r>
        </w:p>
      </w:docPartBody>
    </w:docPart>
    <w:docPart>
      <w:docPartPr>
        <w:name w:val="DefaultPlaceholder_1082065158"/>
        <w:category>
          <w:name w:val="General"/>
          <w:gallery w:val="placeholder"/>
        </w:category>
        <w:types>
          <w:type w:val="bbPlcHdr"/>
        </w:types>
        <w:behaviors>
          <w:behavior w:val="content"/>
        </w:behaviors>
        <w:guid w:val="{4DB5B879-6814-4AFE-BC9E-7BABFA4B65E1}"/>
      </w:docPartPr>
      <w:docPartBody>
        <w:p w:rsidR="006B0A88" w:rsidRDefault="006834AD">
          <w:r w:rsidRPr="00816C64">
            <w:rPr>
              <w:rStyle w:val="Textodelmarcadordeposicin"/>
            </w:rPr>
            <w:t>Haga clic aquí para escribir texto.</w:t>
          </w:r>
        </w:p>
      </w:docPartBody>
    </w:docPart>
    <w:docPart>
      <w:docPartPr>
        <w:name w:val="4F792E5ED9F94AD2B1ECF24C57AE4E44"/>
        <w:category>
          <w:name w:val="General"/>
          <w:gallery w:val="placeholder"/>
        </w:category>
        <w:types>
          <w:type w:val="bbPlcHdr"/>
        </w:types>
        <w:behaviors>
          <w:behavior w:val="content"/>
        </w:behaviors>
        <w:guid w:val="{2164B9CE-D150-4AB7-B574-07EFD5689D33}"/>
      </w:docPartPr>
      <w:docPartBody>
        <w:p w:rsidR="006B0A88" w:rsidRDefault="006834AD" w:rsidP="006834AD">
          <w:pPr>
            <w:pStyle w:val="4F792E5ED9F94AD2B1ECF24C57AE4E441"/>
          </w:pPr>
          <w:r w:rsidRPr="00816C64">
            <w:rPr>
              <w:rStyle w:val="Textodelmarcadordeposicin"/>
            </w:rPr>
            <w:t>Haga clic aquí para escribir una fecha.</w:t>
          </w:r>
        </w:p>
      </w:docPartBody>
    </w:docPart>
    <w:docPart>
      <w:docPartPr>
        <w:name w:val="62C2B014503C4A6D9EB7ED7C4DF80176"/>
        <w:category>
          <w:name w:val="General"/>
          <w:gallery w:val="placeholder"/>
        </w:category>
        <w:types>
          <w:type w:val="bbPlcHdr"/>
        </w:types>
        <w:behaviors>
          <w:behavior w:val="content"/>
        </w:behaviors>
        <w:guid w:val="{4B5A3E0A-4C4E-40DA-B940-251A86A511DC}"/>
      </w:docPartPr>
      <w:docPartBody>
        <w:p w:rsidR="006B0A88" w:rsidRDefault="006834AD" w:rsidP="006834AD">
          <w:pPr>
            <w:pStyle w:val="62C2B014503C4A6D9EB7ED7C4DF80176"/>
          </w:pPr>
          <w:r w:rsidRPr="00816C64">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F31"/>
    <w:rsid w:val="006834AD"/>
    <w:rsid w:val="006A74CC"/>
    <w:rsid w:val="006B0A88"/>
    <w:rsid w:val="006F46E7"/>
    <w:rsid w:val="00907F31"/>
    <w:rsid w:val="00B513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34AD"/>
    <w:rPr>
      <w:color w:val="808080"/>
    </w:rPr>
  </w:style>
  <w:style w:type="paragraph" w:customStyle="1" w:styleId="C05718CB379E4C799DFEF596C77A6BA1">
    <w:name w:val="C05718CB379E4C799DFEF596C77A6BA1"/>
  </w:style>
  <w:style w:type="paragraph" w:customStyle="1" w:styleId="E02126717D6645A7B9B125049A5C3CCB">
    <w:name w:val="E02126717D6645A7B9B125049A5C3CCB"/>
  </w:style>
  <w:style w:type="paragraph" w:customStyle="1" w:styleId="2B963E20D6AA4DA1A63A215A60474763">
    <w:name w:val="2B963E20D6AA4DA1A63A215A60474763"/>
  </w:style>
  <w:style w:type="paragraph" w:customStyle="1" w:styleId="94B17502F3E54BE3AD36EF198A9BD4D1">
    <w:name w:val="94B17502F3E54BE3AD36EF198A9BD4D1"/>
  </w:style>
  <w:style w:type="paragraph" w:customStyle="1" w:styleId="99AD2019BEF147A3AD170154B11A6D56">
    <w:name w:val="99AD2019BEF147A3AD170154B11A6D56"/>
  </w:style>
  <w:style w:type="paragraph" w:customStyle="1" w:styleId="4F792E5ED9F94AD2B1ECF24C57AE4E44">
    <w:name w:val="4F792E5ED9F94AD2B1ECF24C57AE4E44"/>
    <w:rsid w:val="006834AD"/>
  </w:style>
  <w:style w:type="paragraph" w:customStyle="1" w:styleId="94B17502F3E54BE3AD36EF198A9BD4D11">
    <w:name w:val="94B17502F3E54BE3AD36EF198A9BD4D11"/>
    <w:rsid w:val="006834AD"/>
  </w:style>
  <w:style w:type="paragraph" w:customStyle="1" w:styleId="4F792E5ED9F94AD2B1ECF24C57AE4E441">
    <w:name w:val="4F792E5ED9F94AD2B1ECF24C57AE4E441"/>
    <w:rsid w:val="006834AD"/>
  </w:style>
  <w:style w:type="paragraph" w:customStyle="1" w:styleId="94B17502F3E54BE3AD36EF198A9BD4D12">
    <w:name w:val="94B17502F3E54BE3AD36EF198A9BD4D12"/>
    <w:rsid w:val="006834AD"/>
  </w:style>
  <w:style w:type="paragraph" w:customStyle="1" w:styleId="62C2B014503C4A6D9EB7ED7C4DF80176">
    <w:name w:val="62C2B014503C4A6D9EB7ED7C4DF80176"/>
    <w:rsid w:val="006834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34AD"/>
    <w:rPr>
      <w:color w:val="808080"/>
    </w:rPr>
  </w:style>
  <w:style w:type="paragraph" w:customStyle="1" w:styleId="C05718CB379E4C799DFEF596C77A6BA1">
    <w:name w:val="C05718CB379E4C799DFEF596C77A6BA1"/>
  </w:style>
  <w:style w:type="paragraph" w:customStyle="1" w:styleId="E02126717D6645A7B9B125049A5C3CCB">
    <w:name w:val="E02126717D6645A7B9B125049A5C3CCB"/>
  </w:style>
  <w:style w:type="paragraph" w:customStyle="1" w:styleId="2B963E20D6AA4DA1A63A215A60474763">
    <w:name w:val="2B963E20D6AA4DA1A63A215A60474763"/>
  </w:style>
  <w:style w:type="paragraph" w:customStyle="1" w:styleId="94B17502F3E54BE3AD36EF198A9BD4D1">
    <w:name w:val="94B17502F3E54BE3AD36EF198A9BD4D1"/>
  </w:style>
  <w:style w:type="paragraph" w:customStyle="1" w:styleId="99AD2019BEF147A3AD170154B11A6D56">
    <w:name w:val="99AD2019BEF147A3AD170154B11A6D56"/>
  </w:style>
  <w:style w:type="paragraph" w:customStyle="1" w:styleId="4F792E5ED9F94AD2B1ECF24C57AE4E44">
    <w:name w:val="4F792E5ED9F94AD2B1ECF24C57AE4E44"/>
    <w:rsid w:val="006834AD"/>
  </w:style>
  <w:style w:type="paragraph" w:customStyle="1" w:styleId="94B17502F3E54BE3AD36EF198A9BD4D11">
    <w:name w:val="94B17502F3E54BE3AD36EF198A9BD4D11"/>
    <w:rsid w:val="006834AD"/>
  </w:style>
  <w:style w:type="paragraph" w:customStyle="1" w:styleId="4F792E5ED9F94AD2B1ECF24C57AE4E441">
    <w:name w:val="4F792E5ED9F94AD2B1ECF24C57AE4E441"/>
    <w:rsid w:val="006834AD"/>
  </w:style>
  <w:style w:type="paragraph" w:customStyle="1" w:styleId="94B17502F3E54BE3AD36EF198A9BD4D12">
    <w:name w:val="94B17502F3E54BE3AD36EF198A9BD4D12"/>
    <w:rsid w:val="006834AD"/>
  </w:style>
  <w:style w:type="paragraph" w:customStyle="1" w:styleId="62C2B014503C4A6D9EB7ED7C4DF80176">
    <w:name w:val="62C2B014503C4A6D9EB7ED7C4DF80176"/>
    <w:rsid w:val="00683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plantillaCartaNegociación</Template>
  <TotalTime>2</TotalTime>
  <Pages>3</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YAQUELINE</dc:creator>
  <cp:lastModifiedBy>Iris</cp:lastModifiedBy>
  <cp:revision>4</cp:revision>
  <dcterms:created xsi:type="dcterms:W3CDTF">2019-12-05T14:44:00Z</dcterms:created>
  <dcterms:modified xsi:type="dcterms:W3CDTF">2020-02-29T00:16:00Z</dcterms:modified>
</cp:coreProperties>
</file>